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D33" w:rsidRPr="00DA6154" w:rsidRDefault="00DA6154" w:rsidP="00DA6154">
      <w:pPr>
        <w:jc w:val="center"/>
        <w:rPr>
          <w:rFonts w:ascii="Montserrat" w:hAnsi="Montserrat"/>
          <w:sz w:val="36"/>
        </w:rPr>
      </w:pPr>
      <w:r w:rsidRPr="00DA6154">
        <w:rPr>
          <w:rFonts w:ascii="Montserrat" w:hAnsi="Montserrat"/>
          <w:sz w:val="36"/>
        </w:rPr>
        <w:t xml:space="preserve">Project </w:t>
      </w:r>
      <w:r w:rsidR="00516061">
        <w:rPr>
          <w:rFonts w:ascii="Montserrat" w:hAnsi="Montserrat"/>
          <w:sz w:val="36"/>
        </w:rPr>
        <w:t>3</w:t>
      </w:r>
      <w:r w:rsidRPr="00DA6154">
        <w:rPr>
          <w:rFonts w:ascii="Montserrat" w:hAnsi="Montserrat"/>
          <w:sz w:val="36"/>
        </w:rPr>
        <w:t xml:space="preserve"> Documentation: Hyper Hacker</w:t>
      </w:r>
    </w:p>
    <w:p w:rsidR="00DA6154" w:rsidRPr="00DA6154" w:rsidRDefault="00DA6154" w:rsidP="00DA6154">
      <w:pPr>
        <w:jc w:val="center"/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A Web Hacking Game made by Dan Singer and Emily turner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ab/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does the site do and what’s its purpose?</w:t>
      </w: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website is a hacking game where the user must edit the literal source code of the site in order to win. The levels are time trials, where the faster you can complete a given level, the higher your score.</w:t>
      </w:r>
    </w:p>
    <w:p w:rsidR="00DA6154" w:rsidRDefault="00DA615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can this app be profitable?</w:t>
      </w:r>
    </w:p>
    <w:p w:rsidR="00F64983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The users can upgrade to ‘Hacker Status’ where they unlock extra levels. This service would cost money in a published version of the game, but for now the upgraded service is given whenever the option is clicked.</w:t>
      </w:r>
    </w:p>
    <w:p w:rsidR="00F64983" w:rsidRDefault="00F64983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 xml:space="preserve">How </w:t>
      </w:r>
      <w:r w:rsidR="00F64983">
        <w:rPr>
          <w:rFonts w:ascii="Montserrat" w:hAnsi="Montserrat"/>
          <w:sz w:val="28"/>
        </w:rPr>
        <w:t>are you using React?</w:t>
      </w:r>
    </w:p>
    <w:p w:rsidR="00DA6154" w:rsidRDefault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We are using React to dynamically load in pretty much all of the content of the site</w:t>
      </w:r>
    </w:p>
    <w:p w:rsidR="00BC0082" w:rsidRDefault="00BC0082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you used MVC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MVC can bee seen with how we stored most of the data on the site. The Account Schema is stored under a model, implemented in an Account Controller, and then displayed in the level-</w:t>
      </w:r>
      <w:proofErr w:type="gramStart"/>
      <w:r>
        <w:rPr>
          <w:rFonts w:ascii="Montserrat" w:hAnsi="Montserrat"/>
          <w:sz w:val="28"/>
        </w:rPr>
        <w:t>select.handlebars</w:t>
      </w:r>
      <w:proofErr w:type="gramEnd"/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you used Mongo for</w:t>
      </w:r>
    </w:p>
    <w:p w:rsidR="00DA6154" w:rsidRDefault="00D77BF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Storing user data</w:t>
      </w:r>
    </w:p>
    <w:p w:rsidR="00F64983" w:rsidRDefault="00F64983">
      <w:pPr>
        <w:rPr>
          <w:rFonts w:ascii="Montserrat" w:hAnsi="Montserrat"/>
          <w:sz w:val="28"/>
        </w:rPr>
      </w:pPr>
    </w:p>
    <w:p w:rsidR="00F64983" w:rsidRDefault="00F64983" w:rsidP="00F64983">
      <w:pPr>
        <w:rPr>
          <w:rFonts w:ascii="Montserrat" w:hAnsi="Montserrat"/>
          <w:sz w:val="28"/>
        </w:rPr>
      </w:pPr>
    </w:p>
    <w:p w:rsidR="00F64983" w:rsidRDefault="00F64983" w:rsidP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lastRenderedPageBreak/>
        <w:t>How you used a templating language</w:t>
      </w:r>
    </w:p>
    <w:p w:rsidR="00F64983" w:rsidRDefault="00F64983" w:rsidP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Used handlebars to input app data into the view</w:t>
      </w:r>
    </w:p>
    <w:p w:rsidR="00D77BF4" w:rsidRDefault="00D77BF4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How did you go above and beyond?</w:t>
      </w:r>
    </w:p>
    <w:p w:rsidR="00F64983" w:rsidRDefault="00F64983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 xml:space="preserve">- Used a wide variety of web technologies to make new levels including </w:t>
      </w:r>
      <w:proofErr w:type="spellStart"/>
      <w:r>
        <w:rPr>
          <w:rFonts w:ascii="Montserrat" w:hAnsi="Montserrat"/>
          <w:sz w:val="28"/>
        </w:rPr>
        <w:t>WebVR</w:t>
      </w:r>
      <w:proofErr w:type="spellEnd"/>
      <w:r>
        <w:rPr>
          <w:rFonts w:ascii="Montserrat" w:hAnsi="Montserrat"/>
          <w:sz w:val="28"/>
        </w:rPr>
        <w:t>, Canvas, and tiny tuba.</w:t>
      </w:r>
      <w:bookmarkStart w:id="0" w:name="_GoBack"/>
      <w:bookmarkEnd w:id="0"/>
    </w:p>
    <w:p w:rsidR="004B20AF" w:rsidRDefault="004B20AF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-</w:t>
      </w:r>
      <w:r w:rsidR="00F64983">
        <w:rPr>
          <w:rFonts w:ascii="Montserrat" w:hAnsi="Montserrat"/>
          <w:sz w:val="28"/>
        </w:rPr>
        <w:t xml:space="preserve"> </w:t>
      </w:r>
      <w:r>
        <w:rPr>
          <w:rFonts w:ascii="Montserrat" w:hAnsi="Montserrat"/>
          <w:sz w:val="28"/>
        </w:rPr>
        <w:t>Dan</w:t>
      </w:r>
    </w:p>
    <w:p w:rsidR="003275CD" w:rsidRDefault="003275CD">
      <w:pPr>
        <w:rPr>
          <w:rFonts w:ascii="Montserrat" w:hAnsi="Montserrat"/>
          <w:sz w:val="28"/>
        </w:rPr>
      </w:pPr>
    </w:p>
    <w:p w:rsidR="00DA6154" w:rsidRDefault="00DA6154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What did each member do?</w:t>
      </w:r>
    </w:p>
    <w:p w:rsidR="00DA6154" w:rsidRDefault="003275CD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Dan:</w:t>
      </w:r>
    </w:p>
    <w:p w:rsidR="003275CD" w:rsidRDefault="00516061" w:rsidP="003275CD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6</w:t>
      </w:r>
    </w:p>
    <w:p w:rsidR="00516061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Leader boards</w:t>
      </w:r>
    </w:p>
    <w:p w:rsidR="00516061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select, help, and Levels 1,3, and 4 conversion to React</w:t>
      </w:r>
    </w:p>
    <w:p w:rsidR="007F7826" w:rsidRDefault="007F7826" w:rsidP="007F7826">
      <w:p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Emily:</w:t>
      </w:r>
    </w:p>
    <w:p w:rsidR="007F7826" w:rsidRDefault="00516061" w:rsidP="007F7826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Level 7, Level 8, and Level 9</w:t>
      </w:r>
    </w:p>
    <w:p w:rsidR="00516061" w:rsidRPr="00F64983" w:rsidRDefault="00516061" w:rsidP="00F64983">
      <w:pPr>
        <w:pStyle w:val="ListParagraph"/>
        <w:numPr>
          <w:ilvl w:val="0"/>
          <w:numId w:val="1"/>
        </w:numPr>
        <w:rPr>
          <w:rFonts w:ascii="Montserrat" w:hAnsi="Montserrat"/>
          <w:sz w:val="28"/>
        </w:rPr>
      </w:pPr>
      <w:r>
        <w:rPr>
          <w:rFonts w:ascii="Montserrat" w:hAnsi="Montserrat"/>
          <w:sz w:val="28"/>
        </w:rPr>
        <w:t>Login, signup, and levels 0, 2, and 5 conversion to React</w:t>
      </w:r>
    </w:p>
    <w:p w:rsidR="00DA6154" w:rsidRPr="00DA6154" w:rsidRDefault="00DA6154">
      <w:pPr>
        <w:rPr>
          <w:rFonts w:ascii="Montserrat" w:hAnsi="Montserrat"/>
        </w:rPr>
      </w:pPr>
    </w:p>
    <w:sectPr w:rsidR="00DA6154" w:rsidRPr="00DA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E32DD"/>
    <w:multiLevelType w:val="hybridMultilevel"/>
    <w:tmpl w:val="1AC6A33A"/>
    <w:lvl w:ilvl="0" w:tplc="82C2AE9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54"/>
    <w:rsid w:val="00133D22"/>
    <w:rsid w:val="003275CD"/>
    <w:rsid w:val="004B20AF"/>
    <w:rsid w:val="00516061"/>
    <w:rsid w:val="00621EBA"/>
    <w:rsid w:val="007F7826"/>
    <w:rsid w:val="00867AEF"/>
    <w:rsid w:val="008F04FD"/>
    <w:rsid w:val="00993BEB"/>
    <w:rsid w:val="00A26405"/>
    <w:rsid w:val="00A457F0"/>
    <w:rsid w:val="00BC0082"/>
    <w:rsid w:val="00D77BF4"/>
    <w:rsid w:val="00DA6154"/>
    <w:rsid w:val="00F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7730"/>
  <w15:chartTrackingRefBased/>
  <w15:docId w15:val="{B8563714-E348-4A91-8F56-CDB4FA62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A31CA21</Template>
  <TotalTime>1059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Turner</dc:creator>
  <cp:keywords/>
  <dc:description/>
  <cp:lastModifiedBy>Emily Turner (RIT Student)</cp:lastModifiedBy>
  <cp:revision>10</cp:revision>
  <dcterms:created xsi:type="dcterms:W3CDTF">2019-11-17T13:50:00Z</dcterms:created>
  <dcterms:modified xsi:type="dcterms:W3CDTF">2019-12-09T22:57:00Z</dcterms:modified>
</cp:coreProperties>
</file>